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F8" w:rsidRDefault="00723AF8">
      <w:r>
        <w:t xml:space="preserve">FPGA </w:t>
      </w:r>
      <w:proofErr w:type="spellStart"/>
      <w:r>
        <w:t>SpiNNaker</w:t>
      </w:r>
      <w:proofErr w:type="spellEnd"/>
      <w:r>
        <w:t xml:space="preserve"> – </w:t>
      </w:r>
      <w:proofErr w:type="spellStart"/>
      <w:r>
        <w:t>eDVS</w:t>
      </w:r>
      <w:proofErr w:type="spellEnd"/>
      <w:r>
        <w:t xml:space="preserve"> connection User guide</w:t>
      </w:r>
    </w:p>
    <w:p w:rsidR="00723AF8" w:rsidRDefault="00723AF8"/>
    <w:p w:rsidR="00723AF8" w:rsidRDefault="00723AF8">
      <w:r>
        <w:t xml:space="preserve">Key 0 – RST </w:t>
      </w:r>
    </w:p>
    <w:p w:rsidR="00723AF8" w:rsidRDefault="00723AF8">
      <w:r>
        <w:t>Key 1 is broken</w:t>
      </w:r>
    </w:p>
    <w:p w:rsidR="00723AF8" w:rsidRDefault="00723AF8">
      <w:r>
        <w:t>Key 2 - Start</w:t>
      </w:r>
    </w:p>
    <w:p w:rsidR="00723AF8" w:rsidRDefault="00723AF8"/>
    <w:p w:rsidR="00723AF8" w:rsidRDefault="00723AF8">
      <w:r>
        <w:t>LEDG 1 – dumping packets for spinnaker</w:t>
      </w:r>
    </w:p>
    <w:p w:rsidR="00723AF8" w:rsidRDefault="00723AF8">
      <w:r>
        <w:t xml:space="preserve">LEDG 2 – </w:t>
      </w:r>
      <w:proofErr w:type="spellStart"/>
      <w:r>
        <w:t>SpiNNaker</w:t>
      </w:r>
      <w:proofErr w:type="spellEnd"/>
      <w:r>
        <w:t xml:space="preserve"> ready</w:t>
      </w:r>
    </w:p>
    <w:p w:rsidR="00723AF8" w:rsidRDefault="00723AF8">
      <w:r>
        <w:t>LEDG 0 – packet ready</w:t>
      </w:r>
    </w:p>
    <w:p w:rsidR="00723AF8" w:rsidRDefault="00723AF8"/>
    <w:p w:rsidR="00723AF8" w:rsidRDefault="00723AF8">
      <w:r>
        <w:t xml:space="preserve">LEDR 0 – transmitting to </w:t>
      </w:r>
      <w:proofErr w:type="spellStart"/>
      <w:r>
        <w:t>eDVS</w:t>
      </w:r>
      <w:proofErr w:type="spellEnd"/>
    </w:p>
    <w:p w:rsidR="00723AF8" w:rsidRDefault="00723AF8">
      <w:r>
        <w:t xml:space="preserve">LEDR 1 – receiving from </w:t>
      </w:r>
      <w:proofErr w:type="spellStart"/>
      <w:r>
        <w:t>eDVS</w:t>
      </w:r>
      <w:proofErr w:type="spellEnd"/>
    </w:p>
    <w:p w:rsidR="00723AF8" w:rsidRDefault="00723AF8"/>
    <w:p w:rsidR="00723AF8" w:rsidRDefault="00723AF8">
      <w:r>
        <w:t>SW 1 send data to MATLAB</w:t>
      </w:r>
    </w:p>
    <w:p w:rsidR="00505482" w:rsidRDefault="00505482"/>
    <w:p w:rsidR="00505482" w:rsidRDefault="00505482">
      <w:r>
        <w:t>RS 232 send data to MATLAB</w:t>
      </w:r>
      <w:bookmarkStart w:id="0" w:name="_GoBack"/>
      <w:bookmarkEnd w:id="0"/>
    </w:p>
    <w:sectPr w:rsidR="0050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F8"/>
    <w:rsid w:val="001D5D50"/>
    <w:rsid w:val="001F25C9"/>
    <w:rsid w:val="00505482"/>
    <w:rsid w:val="00675DE8"/>
    <w:rsid w:val="00723AF8"/>
    <w:rsid w:val="00E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6B65C-AA3B-466F-A031-28F9B85B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D9EFE1D6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Imperial College London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Agerup, Lillan</dc:creator>
  <cp:keywords/>
  <dc:description/>
  <cp:lastModifiedBy>Agerup, Lillan</cp:lastModifiedBy>
  <cp:revision>2</cp:revision>
  <dcterms:created xsi:type="dcterms:W3CDTF">2015-06-25T14:38:00Z</dcterms:created>
  <dcterms:modified xsi:type="dcterms:W3CDTF">2015-06-25T14:45:00Z</dcterms:modified>
</cp:coreProperties>
</file>